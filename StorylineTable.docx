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3F0307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990884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Storyline</w:t>
                                  </w:r>
                                  <w:r w:rsidR="00482DD9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Table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990884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Storyline</w:t>
                            </w:r>
                            <w:r w:rsidR="00482DD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Table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84C41" w:rsidRDefault="00990884" w:rsidP="00B84C41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Storyline Table</w:t>
      </w:r>
      <w:r w:rsidR="003F7A39" w:rsidRPr="003F7A39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is a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feature that allows a user to create storyline by importing </w:t>
      </w:r>
      <w:r w:rsidR="0071555F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a CSV format of the </w:t>
      </w:r>
      <w:r w:rsidR="00A34009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story content</w:t>
      </w:r>
      <w:r w:rsidR="003F7A39" w:rsidRPr="003F7A39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.</w:t>
      </w:r>
      <w:r w:rsidR="003F7A39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</w:p>
    <w:p w:rsidR="004D4280" w:rsidRDefault="00BA03ED" w:rsidP="004D4280">
      <w:pPr>
        <w:pStyle w:val="Heading1"/>
      </w:pPr>
      <w:r>
        <w:t>How to I</w:t>
      </w:r>
      <w:r w:rsidR="003F7A39">
        <w:t xml:space="preserve">nstall the </w:t>
      </w:r>
      <w:r w:rsidR="00F92A03">
        <w:t xml:space="preserve">Storyline Table </w:t>
      </w:r>
      <w:r w:rsidR="003F7A39">
        <w:t>Component</w:t>
      </w:r>
      <w:r w:rsidR="004D4280">
        <w:t xml:space="preserve"> </w:t>
      </w:r>
    </w:p>
    <w:p w:rsidR="003F7A39" w:rsidRDefault="00BA03ED" w:rsidP="003F7A39">
      <w:pPr>
        <w:pStyle w:val="Heading3"/>
      </w:pPr>
      <w:r>
        <w:t xml:space="preserve"> </w:t>
      </w:r>
      <w:r w:rsidR="003F7A39">
        <w:t>Step 1.1</w:t>
      </w:r>
    </w:p>
    <w:p w:rsidR="003F7A39" w:rsidRDefault="003F7A39" w:rsidP="003F7A39">
      <w:pPr>
        <w:pStyle w:val="NormalWeb"/>
      </w:pPr>
      <w:r>
        <w:t xml:space="preserve">Install </w:t>
      </w:r>
      <w:proofErr w:type="spellStart"/>
      <w:r>
        <w:t>Laravel</w:t>
      </w:r>
      <w:proofErr w:type="spellEnd"/>
      <w:r>
        <w:t xml:space="preserve"> framework. The following command will install the latest version of </w:t>
      </w:r>
      <w:proofErr w:type="spellStart"/>
      <w:r>
        <w:t>Laravel</w:t>
      </w:r>
      <w:proofErr w:type="spellEnd"/>
      <w:r>
        <w:t xml:space="preserve"> with the project name </w:t>
      </w:r>
      <w:proofErr w:type="spellStart"/>
      <w:r>
        <w:t>LaravelDefault</w:t>
      </w:r>
      <w:proofErr w:type="spellEnd"/>
      <w:r>
        <w:t>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create-project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LaravelDefault</w:t>
      </w:r>
      <w:proofErr w:type="spellEnd"/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1.2</w:t>
      </w:r>
    </w:p>
    <w:p w:rsidR="003F7A39" w:rsidRDefault="003F7A39" w:rsidP="003F7A39">
      <w:pPr>
        <w:pStyle w:val="NormalWeb"/>
      </w:pPr>
      <w:r>
        <w:t xml:space="preserve">Download Zip from </w:t>
      </w:r>
      <w:hyperlink r:id="rId15" w:history="1">
        <w:proofErr w:type="spellStart"/>
        <w:r w:rsidR="00F92A03">
          <w:rPr>
            <w:rStyle w:val="Hyperlink"/>
          </w:rPr>
          <w:t>StorylineTable</w:t>
        </w:r>
        <w:proofErr w:type="spellEnd"/>
        <w:r w:rsidR="00F92A03">
          <w:rPr>
            <w:rStyle w:val="Hyperlink"/>
          </w:rPr>
          <w:t xml:space="preserve"> repo.</w:t>
        </w:r>
      </w:hyperlink>
    </w:p>
    <w:p w:rsidR="003F7A39" w:rsidRDefault="003F7A39" w:rsidP="003F7A39">
      <w:pPr>
        <w:pStyle w:val="Heading2"/>
      </w:pPr>
      <w:r>
        <w:t>Step 2 - Configuration:</w:t>
      </w:r>
    </w:p>
    <w:p w:rsidR="003F7A39" w:rsidRDefault="003F7A39" w:rsidP="003F7A39">
      <w:pPr>
        <w:pStyle w:val="Heading3"/>
      </w:pPr>
      <w:r>
        <w:t>Step 2.1</w:t>
      </w:r>
    </w:p>
    <w:p w:rsidR="003F7A39" w:rsidRDefault="003F7A39" w:rsidP="003F7A39">
      <w:pPr>
        <w:pStyle w:val="NormalWeb"/>
      </w:pPr>
      <w:r>
        <w:t xml:space="preserve">Create a folder called </w:t>
      </w:r>
      <w:r>
        <w:rPr>
          <w:rStyle w:val="HTMLCode"/>
        </w:rPr>
        <w:t>"Packages"</w:t>
      </w:r>
      <w:r>
        <w:t xml:space="preserve"> inside of the root of the </w:t>
      </w:r>
      <w:proofErr w:type="spellStart"/>
      <w:r>
        <w:t>Laravel</w:t>
      </w:r>
      <w:proofErr w:type="spellEnd"/>
      <w:r>
        <w:t xml:space="preserve"> project.</w:t>
      </w:r>
    </w:p>
    <w:p w:rsidR="003F7A39" w:rsidRDefault="003F7A39" w:rsidP="003F7A39">
      <w:pPr>
        <w:pStyle w:val="Heading3"/>
      </w:pPr>
      <w:r>
        <w:t>Step 2.2</w:t>
      </w:r>
    </w:p>
    <w:p w:rsidR="003F7A39" w:rsidRDefault="003F7A39" w:rsidP="003F7A39">
      <w:pPr>
        <w:pStyle w:val="NormalWeb"/>
      </w:pPr>
      <w:r>
        <w:t xml:space="preserve">Paste the folder from the </w:t>
      </w:r>
      <w:proofErr w:type="spellStart"/>
      <w:r>
        <w:t>Git</w:t>
      </w:r>
      <w:proofErr w:type="spellEnd"/>
      <w:r>
        <w:t xml:space="preserve"> repo (Step 1.2) inside the </w:t>
      </w:r>
      <w:r>
        <w:rPr>
          <w:rStyle w:val="HTMLCode"/>
        </w:rPr>
        <w:t>Packages</w:t>
      </w:r>
      <w:r>
        <w:t xml:space="preserve"> folder.</w:t>
      </w:r>
    </w:p>
    <w:p w:rsidR="003F7A39" w:rsidRDefault="003F7A39" w:rsidP="003F7A39">
      <w:pPr>
        <w:pStyle w:val="Heading3"/>
      </w:pPr>
      <w:r>
        <w:t>Step 2.3</w:t>
      </w:r>
    </w:p>
    <w:p w:rsidR="003F7A39" w:rsidRDefault="003F7A39" w:rsidP="003F7A39">
      <w:pPr>
        <w:pStyle w:val="NormalWeb"/>
      </w:pPr>
      <w:r>
        <w:t xml:space="preserve">Inside the root </w:t>
      </w:r>
      <w:proofErr w:type="spellStart"/>
      <w:r>
        <w:t>Laravel</w:t>
      </w:r>
      <w:proofErr w:type="spellEnd"/>
      <w:r>
        <w:t xml:space="preserve"> project, open the </w:t>
      </w:r>
      <w:proofErr w:type="spellStart"/>
      <w:r>
        <w:t>composer.json</w:t>
      </w:r>
      <w:proofErr w:type="spellEnd"/>
      <w:r>
        <w:t xml:space="preserve"> file. In that file, look for: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>"</w:t>
      </w:r>
      <w:proofErr w:type="spellStart"/>
      <w:proofErr w:type="gramStart"/>
      <w:r>
        <w:rPr>
          <w:rStyle w:val="HTMLCode"/>
        </w:rPr>
        <w:t>autoload</w:t>
      </w:r>
      <w:proofErr w:type="spellEnd"/>
      <w:proofErr w:type="gramEnd"/>
      <w:r>
        <w:rPr>
          <w:rStyle w:val="HTMLCode"/>
        </w:rPr>
        <w:t>" 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"psr-4":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    ...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NormalWeb"/>
      </w:pPr>
      <w:r>
        <w:t xml:space="preserve">Inside of the </w:t>
      </w:r>
      <w:r>
        <w:rPr>
          <w:rStyle w:val="HTMLCode"/>
        </w:rPr>
        <w:t>psr-4</w:t>
      </w:r>
      <w:r>
        <w:t xml:space="preserve"> tag, load the following: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EE2751" w:rsidP="003F7A39">
      <w:pPr>
        <w:pStyle w:val="HTMLPreformatted"/>
        <w:rPr>
          <w:rStyle w:val="HTMLCode"/>
        </w:rPr>
      </w:pPr>
      <w:r w:rsidRPr="00EE2751">
        <w:rPr>
          <w:rStyle w:val="HTMLCode"/>
        </w:rPr>
        <w:t>"</w:t>
      </w:r>
      <w:proofErr w:type="spellStart"/>
      <w:r w:rsidRPr="00EE2751">
        <w:rPr>
          <w:rStyle w:val="HTMLCode"/>
        </w:rPr>
        <w:t>EONConsulting</w:t>
      </w:r>
      <w:proofErr w:type="spellEnd"/>
      <w:r w:rsidRPr="00EE2751">
        <w:rPr>
          <w:rStyle w:val="HTMLCode"/>
        </w:rPr>
        <w:t>\\Storyline\\Table\\": "packages/storyline-table/</w:t>
      </w:r>
      <w:proofErr w:type="spellStart"/>
      <w:r w:rsidRPr="00EE2751">
        <w:rPr>
          <w:rStyle w:val="HTMLCode"/>
        </w:rPr>
        <w:t>src</w:t>
      </w:r>
      <w:proofErr w:type="spellEnd"/>
      <w:r w:rsidRPr="00EE2751">
        <w:rPr>
          <w:rStyle w:val="HTMLCode"/>
        </w:rPr>
        <w:t>/"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2.4 - Use as a global function instead of by namespace (Optional)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lastRenderedPageBreak/>
        <w:t>Step 3 - Registering the Service Provider</w:t>
      </w:r>
    </w:p>
    <w:p w:rsidR="003F7A39" w:rsidRDefault="003F7A39" w:rsidP="003F7A39">
      <w:pPr>
        <w:pStyle w:val="Heading3"/>
      </w:pPr>
      <w:r>
        <w:t>Step 3.1</w:t>
      </w:r>
    </w:p>
    <w:p w:rsidR="003F7A39" w:rsidRDefault="003F7A39" w:rsidP="003F7A39">
      <w:pPr>
        <w:pStyle w:val="NormalWeb"/>
      </w:pPr>
      <w:r>
        <w:t xml:space="preserve">Open up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app.php</w:t>
      </w:r>
      <w:proofErr w:type="spellEnd"/>
      <w:r>
        <w:t xml:space="preserve">. In the </w:t>
      </w:r>
      <w:r>
        <w:rPr>
          <w:rStyle w:val="HTMLCode"/>
        </w:rPr>
        <w:t>providers</w:t>
      </w:r>
      <w:r>
        <w:t xml:space="preserve"> array, enter the following:</w:t>
      </w:r>
    </w:p>
    <w:p w:rsidR="003F7A39" w:rsidRPr="00EB59B0" w:rsidRDefault="00EE2751" w:rsidP="00EB59B0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 w:rsidRPr="00EE2751">
        <w:rPr>
          <w:b/>
          <w:i/>
          <w:iCs/>
          <w:color w:val="808080"/>
          <w:sz w:val="18"/>
          <w:szCs w:val="18"/>
          <w:lang w:val="en-US" w:eastAsia="en-US"/>
        </w:rPr>
        <w:t>\EONConsulting\Storyline\Table\StorylineTableServiceProvider::class</w:t>
      </w:r>
      <w:r w:rsidRPr="00EE2751">
        <w:rPr>
          <w:i/>
          <w:iCs/>
          <w:color w:val="808080"/>
          <w:sz w:val="18"/>
          <w:szCs w:val="18"/>
          <w:lang w:val="en-US" w:eastAsia="en-US"/>
        </w:rPr>
        <w:t>,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t xml:space="preserve">Step 4 - </w:t>
      </w:r>
      <w:proofErr w:type="spellStart"/>
      <w:r>
        <w:t>Tsugi</w:t>
      </w:r>
      <w:proofErr w:type="spellEnd"/>
    </w:p>
    <w:p w:rsidR="003F7A39" w:rsidRDefault="003F7A39" w:rsidP="003F7A39">
      <w:pPr>
        <w:pStyle w:val="NormalWeb"/>
      </w:pPr>
      <w:r>
        <w:t xml:space="preserve">To be able to use the </w:t>
      </w:r>
      <w:proofErr w:type="spellStart"/>
      <w:r>
        <w:t>tsugi</w:t>
      </w:r>
      <w:proofErr w:type="spellEnd"/>
      <w:r>
        <w:t xml:space="preserve">, the </w:t>
      </w:r>
      <w:r>
        <w:rPr>
          <w:rStyle w:val="HTMLCode"/>
        </w:rPr>
        <w:t>APP_URL</w:t>
      </w:r>
      <w:r>
        <w:t xml:space="preserve"> in your </w:t>
      </w:r>
      <w:proofErr w:type="spellStart"/>
      <w:r>
        <w:rPr>
          <w:rStyle w:val="HTMLCode"/>
        </w:rPr>
        <w:t>env</w:t>
      </w:r>
      <w:proofErr w:type="spellEnd"/>
      <w:r>
        <w:t xml:space="preserve"> file needs to be correct. So change it to the URL you are using for your testing environment.</w:t>
      </w:r>
    </w:p>
    <w:p w:rsidR="003F7A39" w:rsidRDefault="003F7A39" w:rsidP="003F7A39">
      <w:pPr>
        <w:pStyle w:val="Heading2"/>
      </w:pPr>
      <w:r>
        <w:t>Step 5 - The Finale</w:t>
      </w:r>
    </w:p>
    <w:p w:rsidR="003F7A39" w:rsidRPr="00EB59B0" w:rsidRDefault="003F7A39" w:rsidP="00EB59B0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In the command line / terminal, enter the following command in the root of the </w:t>
      </w:r>
      <w:proofErr w:type="spellStart"/>
      <w:r>
        <w:t>Laravel</w:t>
      </w:r>
      <w:proofErr w:type="spellEnd"/>
      <w:r>
        <w:t xml:space="preserve"> project:</w:t>
      </w: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dump-</w:t>
      </w:r>
      <w:proofErr w:type="spellStart"/>
      <w:r>
        <w:rPr>
          <w:rStyle w:val="HTMLCode"/>
        </w:rPr>
        <w:t>autoload</w:t>
      </w:r>
      <w:proofErr w:type="spellEnd"/>
      <w:r>
        <w:rPr>
          <w:rStyle w:val="HTMLCode"/>
        </w:rPr>
        <w:t xml:space="preserve"> -o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012589" w:rsidRDefault="00012589" w:rsidP="00C356C0">
      <w:pPr>
        <w:pStyle w:val="Heading2"/>
      </w:pPr>
      <w:r>
        <w:t>H</w:t>
      </w:r>
      <w:r w:rsidR="003D2EDD">
        <w:t>ow to use Storyline</w:t>
      </w:r>
      <w:bookmarkStart w:id="0" w:name="_GoBack"/>
      <w:bookmarkEnd w:id="0"/>
      <w:r w:rsidR="003D2EDD">
        <w:t>Table</w:t>
      </w:r>
      <w:r w:rsidR="00083211">
        <w:t xml:space="preserve"> Component</w:t>
      </w:r>
      <w:r>
        <w:t xml:space="preserve"> </w:t>
      </w:r>
    </w:p>
    <w:p w:rsidR="00C356C0" w:rsidRPr="00C356C0" w:rsidRDefault="00C356C0" w:rsidP="00C3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br/>
      </w:r>
      <w:proofErr w:type="spellStart"/>
      <w:r w:rsidRPr="00C356C0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 xml:space="preserve"> file</w:t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Package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can be found in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csv.php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file under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directory (after you published it).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file contains default values for delimiter, enclosure and escape parameters. You can set default values here and skip passing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>additional parameters to open and create methods (we discuss them later).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sz w:val="24"/>
          <w:szCs w:val="24"/>
          <w:lang w:val="en-US"/>
        </w:rPr>
        <w:t>Convert encoding</w:t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Common issue when working with CSV files generated by Excel is encoding. Excel exports CSV file encoded with windows-1250 character set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 xml:space="preserve">while most of PHP applications use UTF-8. To solve this issue, you can set encoding option in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file. You set your encoding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>preferences separately for reader and writer.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'encoding' =&gt; [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'reader' =&gt; [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'enabled' =&gt; true,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'from' =&gt; 'CP1250',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'to' =&gt; 'UTF-8'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],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'writer' =&gt; [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'enabled' =&gt; true,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'from' =&gt; 'UTF-8',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'to' =&gt; 'CP1250'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lastRenderedPageBreak/>
        <w:t xml:space="preserve">        ]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]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As you can see in the example above, Reader will convert windows-1250 encoding to UTF-8, while Writer will do this in opposite way.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>You don't have to use both options. You can set encoding conversion only for one class - reader or writer.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sz w:val="24"/>
          <w:szCs w:val="24"/>
          <w:lang w:val="en-US"/>
        </w:rPr>
        <w:t>Reader</w:t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First you need to open CSV file.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$reader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CsvReader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::open('/path/to/file.csv');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If you need to change delimiter, enclosure or escape you can do it by passing proper values to &lt;code&gt;open&lt;/code&gt; method.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 xml:space="preserve">More information about these values can be found here - </w:t>
      </w:r>
      <w:r w:rsidRPr="00C356C0">
        <w:rPr>
          <w:rFonts w:eastAsia="Times New Roman" w:cs="Courier New"/>
          <w:color w:val="0000FF"/>
          <w:sz w:val="24"/>
          <w:szCs w:val="24"/>
          <w:lang w:val="en-US"/>
        </w:rPr>
        <w:t>[http://php.net/manual/en/function.fgetcsv.php</w:t>
      </w:r>
      <w:proofErr w:type="gramStart"/>
      <w:r w:rsidRPr="00C356C0">
        <w:rPr>
          <w:rFonts w:eastAsia="Times New Roman" w:cs="Courier New"/>
          <w:color w:val="0000FF"/>
          <w:sz w:val="24"/>
          <w:szCs w:val="24"/>
          <w:lang w:val="en-US"/>
        </w:rPr>
        <w:t>]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(</w:t>
      </w:r>
      <w:proofErr w:type="gramEnd"/>
      <w:r w:rsidRPr="00C356C0">
        <w:rPr>
          <w:rFonts w:eastAsia="Times New Roman" w:cs="Courier New"/>
          <w:i/>
          <w:iCs/>
          <w:color w:val="000000"/>
          <w:sz w:val="24"/>
          <w:szCs w:val="24"/>
          <w:lang w:val="en-US"/>
        </w:rPr>
        <w:t>http://php.net/manual/en/function.fgetcsv.php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).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$reader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CsvReader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::open('/path/to/file.csv', ';', '\'', '\\\\');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Having your CSV file opened you can read it line after line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while (($line = $reader-&gt;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readLine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()) !== false) {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print_r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($line);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}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or you could read whole file at once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print_r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($reader-&gt;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readAll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());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If your CSV file contains header line, you can convert it into array keys for each line.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$reader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CsvReader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open(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$file, ';');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$header = $reader-&gt;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getHeader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print_r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($header);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print_r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($reader-&gt;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readAll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());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Don't forget to close file after you're done with your work.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$reader-&gt;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close(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sz w:val="24"/>
          <w:szCs w:val="24"/>
          <w:lang w:val="en-US"/>
        </w:rPr>
        <w:t>Writer</w:t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At first you need to create new file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 xml:space="preserve">    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lastRenderedPageBreak/>
        <w:t xml:space="preserve">    $writer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CsvWriter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::create('/path/where/your/file/will/be/saved.csv');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File path is optional. If you won't provide it,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CsvWriter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will use memory as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storege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for added content.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>If you need to change delimiter, enclosure or escape you can do it by passing proper values to &lt;code&gt;create&lt;/code&gt; method.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 xml:space="preserve">More information about these values can be found here - </w:t>
      </w:r>
      <w:r w:rsidRPr="00C356C0">
        <w:rPr>
          <w:rFonts w:eastAsia="Times New Roman" w:cs="Courier New"/>
          <w:color w:val="0000FF"/>
          <w:sz w:val="24"/>
          <w:szCs w:val="24"/>
          <w:lang w:val="en-US"/>
        </w:rPr>
        <w:t>[http://php.net/manual/en/function.fputcsv.php</w:t>
      </w:r>
      <w:proofErr w:type="gramStart"/>
      <w:r w:rsidRPr="00C356C0">
        <w:rPr>
          <w:rFonts w:eastAsia="Times New Roman" w:cs="Courier New"/>
          <w:color w:val="0000FF"/>
          <w:sz w:val="24"/>
          <w:szCs w:val="24"/>
          <w:lang w:val="en-US"/>
        </w:rPr>
        <w:t>]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(</w:t>
      </w:r>
      <w:proofErr w:type="gramEnd"/>
      <w:r w:rsidRPr="00C356C0">
        <w:rPr>
          <w:rFonts w:eastAsia="Times New Roman" w:cs="Courier New"/>
          <w:i/>
          <w:iCs/>
          <w:color w:val="000000"/>
          <w:sz w:val="24"/>
          <w:szCs w:val="24"/>
          <w:lang w:val="en-US"/>
        </w:rPr>
        <w:t>http://php.net/manual/en/function.fputcsv.php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).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$writer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CsvWriter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create(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'/path/to/file.csv', ';', '\'', '\\\\');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To add data into CSV file you can use &lt;code&gt;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writeLine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&lt;/code&gt; or &lt;code&gt;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writeAll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&lt;/code&gt; methods.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$writer-&gt;</w:t>
      </w:r>
      <w:proofErr w:type="spellStart"/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writeLine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['some', 'data']);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$writer-&gt;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writeLine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(['another', 'line']);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$writer-&gt;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writeAll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([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['some', 'data'],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['another', 'line'],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]);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To display data added to CSV file, you can use flush method.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echo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$writer-&gt;flush();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Don't forget to close file after you're done with your work.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$writer-&gt;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close(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);</w:t>
      </w:r>
    </w:p>
    <w:p w:rsidR="003F7A39" w:rsidRPr="003F7A39" w:rsidRDefault="003F7A39" w:rsidP="003F7A39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</w:p>
    <w:sectPr w:rsidR="003F7A39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20C" w:rsidRDefault="00F5620C" w:rsidP="00615FC3">
      <w:pPr>
        <w:spacing w:before="0" w:after="0" w:line="240" w:lineRule="auto"/>
      </w:pPr>
      <w:r>
        <w:separator/>
      </w:r>
    </w:p>
  </w:endnote>
  <w:endnote w:type="continuationSeparator" w:id="0">
    <w:p w:rsidR="00F5620C" w:rsidRDefault="00F5620C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4CAEA70C" wp14:editId="634B4429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3D2EDD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3D2ED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20C" w:rsidRDefault="00F5620C" w:rsidP="00615FC3">
      <w:pPr>
        <w:spacing w:before="0" w:after="0" w:line="240" w:lineRule="auto"/>
      </w:pPr>
      <w:r>
        <w:separator/>
      </w:r>
    </w:p>
  </w:footnote>
  <w:footnote w:type="continuationSeparator" w:id="0">
    <w:p w:rsidR="00F5620C" w:rsidRDefault="00F5620C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83211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4A5C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C382D"/>
    <w:rsid w:val="003D2EDD"/>
    <w:rsid w:val="003D4CB4"/>
    <w:rsid w:val="003D62D9"/>
    <w:rsid w:val="003F0307"/>
    <w:rsid w:val="003F16C4"/>
    <w:rsid w:val="003F7A39"/>
    <w:rsid w:val="004563C4"/>
    <w:rsid w:val="004709CE"/>
    <w:rsid w:val="00482DD9"/>
    <w:rsid w:val="004D4280"/>
    <w:rsid w:val="004E31FE"/>
    <w:rsid w:val="00511CF5"/>
    <w:rsid w:val="00535FF9"/>
    <w:rsid w:val="005503DA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1555F"/>
    <w:rsid w:val="00722123"/>
    <w:rsid w:val="00732E00"/>
    <w:rsid w:val="007914BF"/>
    <w:rsid w:val="007A34AE"/>
    <w:rsid w:val="007B10EA"/>
    <w:rsid w:val="00842147"/>
    <w:rsid w:val="008724DE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90884"/>
    <w:rsid w:val="009C634F"/>
    <w:rsid w:val="009E1A26"/>
    <w:rsid w:val="00A25925"/>
    <w:rsid w:val="00A31BCB"/>
    <w:rsid w:val="00A34009"/>
    <w:rsid w:val="00A51599"/>
    <w:rsid w:val="00A5731D"/>
    <w:rsid w:val="00A60630"/>
    <w:rsid w:val="00A84A88"/>
    <w:rsid w:val="00A906FE"/>
    <w:rsid w:val="00AA1A34"/>
    <w:rsid w:val="00AE3A96"/>
    <w:rsid w:val="00AE6718"/>
    <w:rsid w:val="00B84C41"/>
    <w:rsid w:val="00B91F6D"/>
    <w:rsid w:val="00B9442D"/>
    <w:rsid w:val="00BA03ED"/>
    <w:rsid w:val="00BB61FB"/>
    <w:rsid w:val="00BD3474"/>
    <w:rsid w:val="00BF7324"/>
    <w:rsid w:val="00C0469C"/>
    <w:rsid w:val="00C355DD"/>
    <w:rsid w:val="00C356C0"/>
    <w:rsid w:val="00C41448"/>
    <w:rsid w:val="00C5095D"/>
    <w:rsid w:val="00C544E5"/>
    <w:rsid w:val="00C6722E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649F5"/>
    <w:rsid w:val="00E74797"/>
    <w:rsid w:val="00E75008"/>
    <w:rsid w:val="00E806C2"/>
    <w:rsid w:val="00EB59B0"/>
    <w:rsid w:val="00EE2751"/>
    <w:rsid w:val="00F05A13"/>
    <w:rsid w:val="00F24F73"/>
    <w:rsid w:val="00F5620C"/>
    <w:rsid w:val="00F73F1F"/>
    <w:rsid w:val="00F92A03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EonConsulting/storyline-table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5498B37-BB3A-433F-9452-4881AC3D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1</TotalTime>
  <Pages>8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Moshakes</cp:lastModifiedBy>
  <cp:revision>2</cp:revision>
  <dcterms:created xsi:type="dcterms:W3CDTF">2017-08-30T12:38:00Z</dcterms:created>
  <dcterms:modified xsi:type="dcterms:W3CDTF">2017-08-30T12:38:00Z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